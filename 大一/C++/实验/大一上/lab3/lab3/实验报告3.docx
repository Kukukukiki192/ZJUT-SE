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BB" w:rsidRDefault="00296130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实验报告3</w:t>
      </w:r>
    </w:p>
    <w:p w:rsidR="002573BB" w:rsidRPr="00F600A8" w:rsidRDefault="00945F80" w:rsidP="00F600A8">
      <w:pPr>
        <w:pStyle w:val="a3"/>
        <w:numPr>
          <w:ilvl w:val="0"/>
          <w:numId w:val="1"/>
        </w:numPr>
        <w:ind w:firstLineChars="0"/>
        <w:rPr>
          <w:rFonts w:ascii="黑体" w:eastAsia="黑体" w:hAnsi="黑体" w:cs="黑体"/>
        </w:rPr>
      </w:pPr>
      <w:r w:rsidRPr="00945F8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-69.65pt;margin-top:18.15pt;width:530.5pt;height:245.45pt;z-index:251660288" o:allowoverlap="f">
            <v:imagedata r:id="rId8" o:title="捕获 (1)" croptop="9022f" cropbottom="3738f" cropleft="917f" cropright="5110f"/>
            <w10:wrap type="square"/>
          </v:shape>
        </w:pict>
      </w:r>
      <w:r w:rsidR="00F600A8" w:rsidRPr="00F600A8">
        <w:rPr>
          <w:rFonts w:ascii="黑体" w:eastAsia="黑体" w:hAnsi="黑体" w:cs="黑体" w:hint="eastAsia"/>
        </w:rPr>
        <w:t>调试</w:t>
      </w:r>
    </w:p>
    <w:p w:rsidR="00F600A8" w:rsidRDefault="00210843" w:rsidP="00F600A8">
      <w:pPr>
        <w:pStyle w:val="a3"/>
        <w:ind w:left="360" w:firstLineChars="0" w:firstLine="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说明：</w:t>
      </w:r>
    </w:p>
    <w:p w:rsidR="00210843" w:rsidRPr="00210843" w:rsidRDefault="00210843" w:rsidP="00210843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因为str1的长度&gt;str2,所以str1被复制时自己的内存也被覆盖，</w:t>
      </w:r>
      <w:r w:rsidR="00C95F54">
        <w:rPr>
          <w:rFonts w:ascii="黑体" w:eastAsia="黑体" w:hAnsi="黑体" w:cs="黑体" w:hint="eastAsia"/>
        </w:rPr>
        <w:t>其存储信息改变</w:t>
      </w:r>
    </w:p>
    <w:p w:rsidR="00210843" w:rsidRDefault="00210843" w:rsidP="00210843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因为\0也被复制过去，所以输出到e you!停止</w:t>
      </w:r>
    </w:p>
    <w:p w:rsidR="00210843" w:rsidRPr="00F600A8" w:rsidRDefault="00C95F54" w:rsidP="00210843">
      <w:pPr>
        <w:pStyle w:val="a3"/>
        <w:numPr>
          <w:ilvl w:val="0"/>
          <w:numId w:val="2"/>
        </w:numPr>
        <w:ind w:firstLineChars="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2</w:t>
      </w:r>
      <w:r>
        <w:rPr>
          <w:rFonts w:ascii="黑体" w:eastAsia="黑体" w:hAnsi="黑体" w:cs="黑体" w:hint="eastAsia"/>
        </w:rPr>
        <w:t>个字符串之间隔了2个内存地址，str2末位是l，o和v占了中间间隔的2个内存，所以str1从e开始覆盖</w:t>
      </w:r>
    </w:p>
    <w:p w:rsidR="002573BB" w:rsidRDefault="0029613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2.有一部小说，一共有3行文字，每行最多有80个字符。要求分别统计出其中英文字母、数字、空格以及其他字符的个数。</w:t>
      </w:r>
    </w:p>
    <w:p w:rsidR="00F600A8" w:rsidRDefault="00296130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114300" distR="114300">
            <wp:extent cx="4444842" cy="3339548"/>
            <wp:effectExtent l="19050" t="0" r="0" b="0"/>
            <wp:docPr id="4" name="图片 4" descr="YBIJHD6WBPLYWRTU}NHR3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BIJHD6WBPLYWRTU}NHR3O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528" cy="33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0C" w:rsidRDefault="00A2210C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lastRenderedPageBreak/>
        <w:t>说明：</w:t>
      </w:r>
    </w:p>
    <w:p w:rsidR="00A2210C" w:rsidRDefault="00A2210C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t>(1)08行要记住这个形式！！cin.getline(字符数组名[行数],列数)</w:t>
      </w:r>
    </w:p>
    <w:p w:rsidR="00A2210C" w:rsidRDefault="00A2210C">
      <w:pPr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t>(2)12行</w:t>
      </w:r>
      <w:r>
        <w:rPr>
          <w:rFonts w:ascii="黑体" w:eastAsia="黑体" w:hAnsi="黑体" w:cs="黑体"/>
        </w:rPr>
        <w:t>’</w:t>
      </w:r>
      <w:r>
        <w:rPr>
          <w:rFonts w:ascii="黑体" w:eastAsia="黑体" w:hAnsi="黑体" w:cs="黑体" w:hint="eastAsia"/>
        </w:rPr>
        <w:t>\0</w:t>
      </w:r>
      <w:r>
        <w:rPr>
          <w:rFonts w:ascii="黑体" w:eastAsia="黑体" w:hAnsi="黑体" w:cs="黑体"/>
        </w:rPr>
        <w:t>’</w:t>
      </w:r>
      <w:r>
        <w:rPr>
          <w:rFonts w:ascii="黑体" w:eastAsia="黑体" w:hAnsi="黑体" w:cs="黑体" w:hint="eastAsia"/>
        </w:rPr>
        <w:t>用的是反斜杠，不要弄混了，而且不能用</w:t>
      </w:r>
      <w:r>
        <w:rPr>
          <w:rFonts w:ascii="黑体" w:eastAsia="黑体" w:hAnsi="黑体" w:cs="黑体"/>
        </w:rPr>
        <w:t>’</w:t>
      </w:r>
      <w:r>
        <w:rPr>
          <w:rFonts w:ascii="黑体" w:eastAsia="黑体" w:hAnsi="黑体" w:cs="黑体" w:hint="eastAsia"/>
        </w:rPr>
        <w:t>\n</w:t>
      </w:r>
      <w:r>
        <w:rPr>
          <w:rFonts w:ascii="黑体" w:eastAsia="黑体" w:hAnsi="黑体" w:cs="黑体"/>
        </w:rPr>
        <w:t>’</w:t>
      </w:r>
    </w:p>
    <w:p w:rsidR="00A2210C" w:rsidRDefault="00A2210C">
      <w:pPr>
        <w:rPr>
          <w:rFonts w:ascii="黑体" w:eastAsia="黑体" w:hAnsi="黑体" w:cs="黑体"/>
        </w:rPr>
      </w:pPr>
    </w:p>
    <w:p w:rsidR="002573BB" w:rsidRDefault="0029613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3.输入n个字符串，将它们按字母由小到大的顺序排列并输出。</w:t>
      </w:r>
    </w:p>
    <w:p w:rsidR="002573BB" w:rsidRDefault="0029613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提示：例如string应排在student之前。不要想太多，书上就有很容易的对比方法。</w:t>
      </w:r>
    </w:p>
    <w:p w:rsidR="00E90A92" w:rsidRDefault="00E90A92" w:rsidP="00F600A8">
      <w:pPr>
        <w:rPr>
          <w:rFonts w:ascii="黑体" w:eastAsia="黑体" w:hAnsi="黑体" w:cs="黑体"/>
        </w:rPr>
      </w:pPr>
      <w:r w:rsidRPr="00E90A92">
        <w:rPr>
          <w:rFonts w:ascii="黑体" w:eastAsia="黑体" w:hAnsi="黑体" w:cs="黑体" w:hint="eastAsia"/>
          <w:noProof/>
        </w:rPr>
        <w:drawing>
          <wp:inline distT="0" distB="0" distL="114300" distR="114300">
            <wp:extent cx="3797973" cy="3669058"/>
            <wp:effectExtent l="19050" t="0" r="0" b="0"/>
            <wp:docPr id="13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518" cy="36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3BB" w:rsidRPr="00E90A92" w:rsidRDefault="00296130">
      <w:pPr>
        <w:pStyle w:val="a3"/>
        <w:ind w:firstLineChars="0" w:firstLine="0"/>
        <w:rPr>
          <w:rFonts w:ascii="黑体" w:eastAsia="黑体" w:hAnsi="黑体"/>
        </w:rPr>
      </w:pPr>
      <w:r w:rsidRPr="00E90A92">
        <w:rPr>
          <w:rFonts w:ascii="黑体" w:eastAsia="黑体" w:hAnsi="黑体" w:cs="黑体" w:hint="eastAsia"/>
        </w:rPr>
        <w:t>4.</w:t>
      </w:r>
      <w:r w:rsidRPr="00E90A92">
        <w:rPr>
          <w:rFonts w:ascii="黑体" w:eastAsia="黑体" w:hAnsi="黑体" w:hint="eastAsia"/>
        </w:rPr>
        <w:t>找出一个二维数组中的“鞍点”。即该位置上的元素在该行上最大，在该列上最小。</w:t>
      </w:r>
    </w:p>
    <w:p w:rsidR="002573BB" w:rsidRPr="00E90A92" w:rsidRDefault="00296130">
      <w:pPr>
        <w:rPr>
          <w:rFonts w:ascii="黑体" w:eastAsia="黑体" w:hAnsi="黑体"/>
        </w:rPr>
      </w:pPr>
      <w:r w:rsidRPr="00E90A92">
        <w:rPr>
          <w:rFonts w:ascii="黑体" w:eastAsia="黑体" w:hAnsi="黑体"/>
        </w:rPr>
        <w:t>提示</w:t>
      </w:r>
      <w:r w:rsidRPr="00E90A92">
        <w:rPr>
          <w:rFonts w:ascii="黑体" w:eastAsia="黑体" w:hAnsi="黑体" w:hint="eastAsia"/>
        </w:rPr>
        <w:t>：</w:t>
      </w:r>
      <w:r w:rsidRPr="00E90A92">
        <w:rPr>
          <w:rFonts w:ascii="黑体" w:eastAsia="黑体" w:hAnsi="黑体"/>
        </w:rPr>
        <w:t>一个二维数组中如果存在鞍点</w:t>
      </w:r>
      <w:r w:rsidRPr="00E90A92">
        <w:rPr>
          <w:rFonts w:ascii="黑体" w:eastAsia="黑体" w:hAnsi="黑体" w:hint="eastAsia"/>
        </w:rPr>
        <w:t>，</w:t>
      </w:r>
      <w:r w:rsidRPr="00E90A92">
        <w:rPr>
          <w:rFonts w:ascii="黑体" w:eastAsia="黑体" w:hAnsi="黑体"/>
        </w:rPr>
        <w:t>则鞍点唯一</w:t>
      </w:r>
      <w:r w:rsidRPr="00E90A92">
        <w:rPr>
          <w:rFonts w:ascii="黑体" w:eastAsia="黑体" w:hAnsi="黑体" w:hint="eastAsia"/>
        </w:rPr>
        <w:t>。</w:t>
      </w:r>
    </w:p>
    <w:p w:rsidR="002573BB" w:rsidRPr="00296130" w:rsidRDefault="00296130" w:rsidP="00296130">
      <w:pPr>
        <w:tabs>
          <w:tab w:val="left" w:pos="5096"/>
        </w:tabs>
        <w:rPr>
          <w:rFonts w:ascii="黑体" w:eastAsia="黑体" w:hAnsi="黑体"/>
        </w:rPr>
      </w:pPr>
      <w:r w:rsidRPr="00296130">
        <w:rPr>
          <w:rFonts w:ascii="黑体" w:eastAsia="黑体" w:hAnsi="黑体"/>
        </w:rPr>
        <w:t>要求</w:t>
      </w:r>
      <w:r w:rsidRPr="00296130">
        <w:rPr>
          <w:rFonts w:ascii="黑体" w:eastAsia="黑体" w:hAnsi="黑体" w:hint="eastAsia"/>
        </w:rPr>
        <w:t>：</w:t>
      </w:r>
      <w:r w:rsidRPr="00296130">
        <w:rPr>
          <w:rFonts w:ascii="黑体" w:eastAsia="黑体" w:hAnsi="黑体"/>
        </w:rPr>
        <w:t>请思考</w:t>
      </w:r>
      <w:r w:rsidRPr="00296130">
        <w:rPr>
          <w:rFonts w:ascii="黑体" w:eastAsia="黑体" w:hAnsi="黑体" w:hint="eastAsia"/>
        </w:rPr>
        <w:t>“</w:t>
      </w:r>
      <w:r w:rsidRPr="00296130">
        <w:rPr>
          <w:rFonts w:ascii="黑体" w:eastAsia="黑体" w:hAnsi="黑体"/>
        </w:rPr>
        <w:t>鞍点唯一</w:t>
      </w:r>
      <w:r w:rsidRPr="00296130">
        <w:rPr>
          <w:rFonts w:ascii="黑体" w:eastAsia="黑体" w:hAnsi="黑体" w:hint="eastAsia"/>
        </w:rPr>
        <w:t>”</w:t>
      </w:r>
      <w:r w:rsidRPr="00296130">
        <w:rPr>
          <w:rFonts w:ascii="黑体" w:eastAsia="黑体" w:hAnsi="黑体"/>
        </w:rPr>
        <w:t>的原因</w:t>
      </w:r>
      <w:r w:rsidRPr="00296130">
        <w:rPr>
          <w:rFonts w:ascii="黑体" w:eastAsia="黑体" w:hAnsi="黑体" w:hint="eastAsia"/>
        </w:rPr>
        <w:t>，并简要说明。</w:t>
      </w:r>
      <w:r w:rsidRPr="00296130">
        <w:rPr>
          <w:rFonts w:ascii="黑体" w:eastAsia="黑体" w:hAnsi="黑体"/>
        </w:rPr>
        <w:tab/>
      </w:r>
    </w:p>
    <w:p w:rsidR="00C76E49" w:rsidRDefault="00C14EA1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</w:rPr>
        <w:t>原因</w:t>
      </w:r>
      <w:r w:rsidRPr="00C14EA1">
        <w:rPr>
          <w:rFonts w:ascii="黑体" w:eastAsia="黑体" w:hAnsi="黑体" w:cs="黑体" w:hint="eastAsia"/>
          <w:szCs w:val="21"/>
        </w:rPr>
        <w:t>：</w:t>
      </w:r>
      <w:r>
        <w:rPr>
          <w:rFonts w:ascii="黑体" w:eastAsia="黑体" w:hAnsi="黑体" w:cs="黑体" w:hint="eastAsia"/>
          <w:szCs w:val="21"/>
        </w:rPr>
        <w:t>如</w:t>
      </w:r>
      <w:r w:rsidR="00C76E49">
        <w:rPr>
          <w:rFonts w:ascii="黑体" w:eastAsia="黑体" w:hAnsi="黑体" w:cs="黑体" w:hint="eastAsia"/>
          <w:szCs w:val="21"/>
        </w:rPr>
        <w:t xml:space="preserve">     c1c2c3    已知3是鞍点，若x也是鞍点，则x=r2(max)且x=c1(min),</w:t>
      </w:r>
    </w:p>
    <w:p w:rsidR="00C14EA1" w:rsidRDefault="00C14EA1" w:rsidP="00C76E49">
      <w:pPr>
        <w:ind w:firstLineChars="450" w:firstLine="945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r1</w:t>
      </w:r>
      <w:r w:rsidR="00C76E49">
        <w:rPr>
          <w:rFonts w:ascii="黑体" w:eastAsia="黑体" w:hAnsi="黑体" w:cs="黑体" w:hint="eastAsia"/>
          <w:szCs w:val="21"/>
        </w:rPr>
        <w:t xml:space="preserve">   </w:t>
      </w:r>
      <w:r>
        <w:rPr>
          <w:rFonts w:ascii="黑体" w:eastAsia="黑体" w:hAnsi="黑体" w:cs="黑体" w:hint="eastAsia"/>
          <w:szCs w:val="21"/>
        </w:rPr>
        <w:t>1 2 3</w:t>
      </w:r>
      <w:r w:rsidR="00C76E49">
        <w:rPr>
          <w:rFonts w:ascii="黑体" w:eastAsia="黑体" w:hAnsi="黑体" w:cs="黑体" w:hint="eastAsia"/>
          <w:szCs w:val="21"/>
        </w:rPr>
        <w:t xml:space="preserve">    x&gt;6且x&lt;1,因为6&gt;3,3&gt;1,所以矛盾，即x不是鞍点</w:t>
      </w:r>
    </w:p>
    <w:p w:rsidR="00C14EA1" w:rsidRDefault="00C14EA1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      r2</w:t>
      </w:r>
      <w:r w:rsidR="00C76E49">
        <w:rPr>
          <w:rFonts w:ascii="黑体" w:eastAsia="黑体" w:hAnsi="黑体" w:cs="黑体" w:hint="eastAsia"/>
          <w:szCs w:val="21"/>
        </w:rPr>
        <w:t xml:space="preserve">  </w:t>
      </w:r>
      <w:r>
        <w:rPr>
          <w:rFonts w:ascii="黑体" w:eastAsia="黑体" w:hAnsi="黑体" w:cs="黑体" w:hint="eastAsia"/>
          <w:szCs w:val="21"/>
        </w:rPr>
        <w:t xml:space="preserve"> x 5 6 </w:t>
      </w:r>
    </w:p>
    <w:p w:rsidR="00C14EA1" w:rsidRDefault="00C14EA1">
      <w:pPr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      </w:t>
      </w:r>
      <w:r w:rsidR="00C76E49">
        <w:rPr>
          <w:rFonts w:ascii="黑体" w:eastAsia="黑体" w:hAnsi="黑体" w:cs="黑体" w:hint="eastAsia"/>
          <w:szCs w:val="21"/>
        </w:rPr>
        <w:t xml:space="preserve">r3   </w:t>
      </w:r>
      <w:r>
        <w:rPr>
          <w:rFonts w:ascii="黑体" w:eastAsia="黑体" w:hAnsi="黑体" w:cs="黑体" w:hint="eastAsia"/>
          <w:szCs w:val="21"/>
        </w:rPr>
        <w:t>7 8 9</w:t>
      </w:r>
    </w:p>
    <w:p w:rsidR="007957AF" w:rsidRPr="007957AF" w:rsidRDefault="00A2210C" w:rsidP="007957A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12700</wp:posOffset>
            </wp:positionV>
            <wp:extent cx="4099560" cy="2861945"/>
            <wp:effectExtent l="19050" t="0" r="0" b="0"/>
            <wp:wrapTight wrapText="bothSides">
              <wp:wrapPolygon edited="0">
                <wp:start x="-100" y="0"/>
                <wp:lineTo x="-100" y="21423"/>
                <wp:lineTo x="21580" y="21423"/>
                <wp:lineTo x="21580" y="0"/>
                <wp:lineTo x="-100" y="0"/>
              </wp:wrapPolygon>
            </wp:wrapTight>
            <wp:docPr id="10" name="图片 10" descr="C:\Users\lenovo\AppData\Roaming\Tencent\Users\1921302384\QQ\WinTemp\RichOle\(A_AMZ}P}JB{5]91U}`}J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Roaming\Tencent\Users\1921302384\QQ\WinTemp\RichOle\(A_AMZ}P}JB{5]91U}`}J~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73BB" w:rsidRDefault="002573BB">
      <w:pPr>
        <w:rPr>
          <w:rFonts w:ascii="黑体" w:eastAsia="黑体" w:hAnsi="黑体" w:cs="黑体" w:hint="eastAsia"/>
          <w:szCs w:val="21"/>
        </w:rPr>
      </w:pP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730DFE" w:rsidRPr="00730DFE" w:rsidRDefault="00730DFE" w:rsidP="00730DFE">
      <w:pPr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5.</w:t>
      </w:r>
      <w:r w:rsidRPr="00730DFE">
        <w:rPr>
          <w:rFonts w:ascii="黑体" w:eastAsia="黑体" w:hAnsi="黑体"/>
        </w:rPr>
        <w:t>有n个数按序存放在一个一维数组中</w:t>
      </w:r>
      <w:r w:rsidRPr="00730DFE">
        <w:rPr>
          <w:rFonts w:ascii="黑体" w:eastAsia="黑体" w:hAnsi="黑体" w:hint="eastAsia"/>
        </w:rPr>
        <w:t>。现输入一个数x，用“折半查找”法找出该数位于数组的哪个位置（输出“x是数组中的第</w:t>
      </w:r>
      <w:r w:rsidRPr="00730DFE">
        <w:rPr>
          <w:rFonts w:ascii="黑体" w:eastAsia="黑体" w:hAnsi="黑体"/>
        </w:rPr>
        <w:t>i个数</w:t>
      </w:r>
      <w:r w:rsidRPr="00730DFE">
        <w:rPr>
          <w:rFonts w:ascii="黑体" w:eastAsia="黑体" w:hAnsi="黑体" w:hint="eastAsia"/>
        </w:rPr>
        <w:t>”）。若该数不在数组中，则输出“查无此数”。</w:t>
      </w:r>
    </w:p>
    <w:p w:rsidR="00730DFE" w:rsidRPr="00730DFE" w:rsidRDefault="00730DFE" w:rsidP="00730DFE">
      <w:pPr>
        <w:rPr>
          <w:rFonts w:ascii="黑体" w:eastAsia="黑体" w:hAnsi="黑体"/>
        </w:rPr>
      </w:pPr>
      <w:r w:rsidRPr="00730DFE">
        <w:rPr>
          <w:rFonts w:ascii="黑体" w:eastAsia="黑体" w:hAnsi="黑体"/>
        </w:rPr>
        <w:t>提示</w:t>
      </w:r>
      <w:r w:rsidRPr="00730DFE">
        <w:rPr>
          <w:rFonts w:ascii="黑体" w:eastAsia="黑体" w:hAnsi="黑体" w:hint="eastAsia"/>
        </w:rPr>
        <w:t>：将需要查找的x，与数组中间值对比，根据比较结果，决定从数组的哪一半中继续查找x，而另外一半数据就可以舍弃了。</w:t>
      </w:r>
    </w:p>
    <w:p w:rsidR="00730DFE" w:rsidRPr="00730DFE" w:rsidRDefault="00730DFE" w:rsidP="00730DFE">
      <w:pPr>
        <w:rPr>
          <w:rFonts w:ascii="黑体" w:eastAsia="黑体" w:hAnsi="黑体"/>
        </w:rPr>
      </w:pPr>
      <w:r w:rsidRPr="00730DFE">
        <w:rPr>
          <w:rFonts w:ascii="黑体" w:eastAsia="黑体" w:hAnsi="黑体"/>
        </w:rPr>
        <w:t>要求</w:t>
      </w:r>
      <w:r w:rsidRPr="00730DFE">
        <w:rPr>
          <w:rFonts w:ascii="黑体" w:eastAsia="黑体" w:hAnsi="黑体" w:hint="eastAsia"/>
        </w:rPr>
        <w:t>：</w:t>
      </w:r>
      <w:r w:rsidRPr="00730DFE">
        <w:rPr>
          <w:rFonts w:ascii="黑体" w:eastAsia="黑体" w:hAnsi="黑体"/>
        </w:rPr>
        <w:t>数组大小</w:t>
      </w:r>
      <w:r w:rsidRPr="00730DFE">
        <w:rPr>
          <w:rFonts w:ascii="黑体" w:eastAsia="黑体" w:hAnsi="黑体" w:hint="eastAsia"/>
        </w:rPr>
        <w:t>n通过常变量或字符常量定义，数组中数据从终端读入。</w:t>
      </w:r>
    </w:p>
    <w:p w:rsidR="00317274" w:rsidRPr="00317274" w:rsidRDefault="00317274" w:rsidP="0031727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589905" cy="4874260"/>
            <wp:effectExtent l="19050" t="0" r="0" b="0"/>
            <wp:docPr id="1" name="图片 1" descr="C:\Users\lenovo\AppData\Roaming\Tencent\Users\1921302384\QQ\WinTemp\RichOle\0C%0VM_941{_Q3H$CE@JJ@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921302384\QQ\WinTemp\RichOle\0C%0VM_941{_Q3H$CE@JJ@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DFE" w:rsidRDefault="00730DFE">
      <w:pPr>
        <w:rPr>
          <w:rFonts w:ascii="黑体" w:eastAsia="黑体" w:hAnsi="黑体" w:cs="黑体" w:hint="eastAsia"/>
          <w:szCs w:val="21"/>
        </w:rPr>
      </w:pPr>
    </w:p>
    <w:p w:rsidR="00A2210C" w:rsidRDefault="00A2210C">
      <w:pPr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实验体会：</w:t>
      </w:r>
    </w:p>
    <w:p w:rsidR="00A2210C" w:rsidRPr="005D642B" w:rsidRDefault="005D642B" w:rsidP="005D642B">
      <w:pPr>
        <w:pStyle w:val="a3"/>
        <w:numPr>
          <w:ilvl w:val="0"/>
          <w:numId w:val="5"/>
        </w:numPr>
        <w:ind w:firstLineChars="0"/>
        <w:rPr>
          <w:rFonts w:ascii="黑体" w:eastAsia="黑体" w:hAnsi="黑体" w:cs="黑体" w:hint="eastAsia"/>
          <w:szCs w:val="21"/>
        </w:rPr>
      </w:pPr>
      <w:r w:rsidRPr="005D642B">
        <w:rPr>
          <w:rFonts w:ascii="黑体" w:eastAsia="黑体" w:hAnsi="黑体" w:cs="黑体" w:hint="eastAsia"/>
          <w:szCs w:val="21"/>
        </w:rPr>
        <w:t>细节处要细心，不要总是忘记声明变量！</w:t>
      </w:r>
    </w:p>
    <w:p w:rsidR="005D642B" w:rsidRPr="005D642B" w:rsidRDefault="005D642B" w:rsidP="005D642B">
      <w:pPr>
        <w:pStyle w:val="a3"/>
        <w:numPr>
          <w:ilvl w:val="0"/>
          <w:numId w:val="5"/>
        </w:numPr>
        <w:ind w:firstLineChars="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{}的范围要注意，</w:t>
      </w:r>
      <w:r w:rsidR="00561351">
        <w:rPr>
          <w:rFonts w:ascii="黑体" w:eastAsia="黑体" w:hAnsi="黑体" w:cs="黑体" w:hint="eastAsia"/>
          <w:szCs w:val="21"/>
        </w:rPr>
        <w:t>第4题</w:t>
      </w:r>
      <w:r w:rsidR="00561351">
        <w:rPr>
          <w:rFonts w:ascii="黑体" w:eastAsia="黑体" w:hAnsi="黑体" w:cs="黑体"/>
          <w:szCs w:val="21"/>
        </w:rPr>
        <w:t>“</w:t>
      </w:r>
      <w:r w:rsidR="00561351">
        <w:rPr>
          <w:rFonts w:ascii="黑体" w:eastAsia="黑体" w:hAnsi="黑体" w:cs="黑体" w:hint="eastAsia"/>
          <w:szCs w:val="21"/>
        </w:rPr>
        <w:t>c=j;</w:t>
      </w:r>
      <w:r w:rsidR="00561351">
        <w:rPr>
          <w:rFonts w:ascii="黑体" w:eastAsia="黑体" w:hAnsi="黑体" w:cs="黑体"/>
          <w:szCs w:val="21"/>
        </w:rPr>
        <w:t>”</w:t>
      </w:r>
      <w:r w:rsidR="00561351">
        <w:rPr>
          <w:rFonts w:ascii="黑体" w:eastAsia="黑体" w:hAnsi="黑体" w:cs="黑体" w:hint="eastAsia"/>
          <w:szCs w:val="21"/>
        </w:rPr>
        <w:t>处“}”打在了左边，输出时a[0][2]就变成了a[0][3]</w:t>
      </w:r>
    </w:p>
    <w:sectPr w:rsidR="005D642B" w:rsidRPr="005D642B" w:rsidSect="00257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B5A" w:rsidRDefault="00733B5A" w:rsidP="00E90A92">
      <w:r>
        <w:separator/>
      </w:r>
    </w:p>
  </w:endnote>
  <w:endnote w:type="continuationSeparator" w:id="1">
    <w:p w:rsidR="00733B5A" w:rsidRDefault="00733B5A" w:rsidP="00E90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B5A" w:rsidRDefault="00733B5A" w:rsidP="00E90A92">
      <w:r>
        <w:separator/>
      </w:r>
    </w:p>
  </w:footnote>
  <w:footnote w:type="continuationSeparator" w:id="1">
    <w:p w:rsidR="00733B5A" w:rsidRDefault="00733B5A" w:rsidP="00E90A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71003"/>
    <w:multiLevelType w:val="hybridMultilevel"/>
    <w:tmpl w:val="E880FD52"/>
    <w:lvl w:ilvl="0" w:tplc="C18A5E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C5482"/>
    <w:multiLevelType w:val="hybridMultilevel"/>
    <w:tmpl w:val="4066D882"/>
    <w:lvl w:ilvl="0" w:tplc="77FC989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C00B34"/>
    <w:multiLevelType w:val="hybridMultilevel"/>
    <w:tmpl w:val="F77A8D8A"/>
    <w:lvl w:ilvl="0" w:tplc="542A3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C6226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542BA5"/>
    <w:multiLevelType w:val="hybridMultilevel"/>
    <w:tmpl w:val="E392E2F8"/>
    <w:lvl w:ilvl="0" w:tplc="F392A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040245"/>
    <w:multiLevelType w:val="hybridMultilevel"/>
    <w:tmpl w:val="2078FFCE"/>
    <w:lvl w:ilvl="0" w:tplc="7BE8F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2FE237C"/>
    <w:rsid w:val="00175BD6"/>
    <w:rsid w:val="00210843"/>
    <w:rsid w:val="002573BB"/>
    <w:rsid w:val="00296130"/>
    <w:rsid w:val="00317274"/>
    <w:rsid w:val="003541A1"/>
    <w:rsid w:val="00561351"/>
    <w:rsid w:val="005D642B"/>
    <w:rsid w:val="00643932"/>
    <w:rsid w:val="00730DFE"/>
    <w:rsid w:val="00733B5A"/>
    <w:rsid w:val="007957AF"/>
    <w:rsid w:val="00945F80"/>
    <w:rsid w:val="009B214F"/>
    <w:rsid w:val="00A122E6"/>
    <w:rsid w:val="00A2210C"/>
    <w:rsid w:val="00C14EA1"/>
    <w:rsid w:val="00C76E49"/>
    <w:rsid w:val="00C95F54"/>
    <w:rsid w:val="00E90A92"/>
    <w:rsid w:val="00ED309B"/>
    <w:rsid w:val="00F600A8"/>
    <w:rsid w:val="0446151C"/>
    <w:rsid w:val="32BB6F3D"/>
    <w:rsid w:val="6A0504F0"/>
    <w:rsid w:val="6D535020"/>
    <w:rsid w:val="70B342DC"/>
    <w:rsid w:val="72FE237C"/>
    <w:rsid w:val="79CE7AC5"/>
    <w:rsid w:val="7AE44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73B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3BB"/>
    <w:pPr>
      <w:ind w:firstLineChars="200" w:firstLine="420"/>
    </w:pPr>
  </w:style>
  <w:style w:type="paragraph" w:styleId="a4">
    <w:name w:val="Balloon Text"/>
    <w:basedOn w:val="a"/>
    <w:link w:val="Char"/>
    <w:rsid w:val="00E90A92"/>
    <w:rPr>
      <w:sz w:val="18"/>
      <w:szCs w:val="18"/>
    </w:rPr>
  </w:style>
  <w:style w:type="character" w:customStyle="1" w:styleId="Char">
    <w:name w:val="批注框文本 Char"/>
    <w:basedOn w:val="a0"/>
    <w:link w:val="a4"/>
    <w:rsid w:val="00E90A92"/>
    <w:rPr>
      <w:kern w:val="2"/>
      <w:sz w:val="18"/>
      <w:szCs w:val="18"/>
    </w:rPr>
  </w:style>
  <w:style w:type="paragraph" w:styleId="a5">
    <w:name w:val="header"/>
    <w:basedOn w:val="a"/>
    <w:link w:val="Char0"/>
    <w:rsid w:val="00E90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90A92"/>
    <w:rPr>
      <w:kern w:val="2"/>
      <w:sz w:val="18"/>
      <w:szCs w:val="18"/>
    </w:rPr>
  </w:style>
  <w:style w:type="paragraph" w:styleId="a6">
    <w:name w:val="footer"/>
    <w:basedOn w:val="a"/>
    <w:link w:val="Char1"/>
    <w:rsid w:val="00E90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90A9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185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Kukukukiki</dc:creator>
  <cp:lastModifiedBy>lenovo</cp:lastModifiedBy>
  <cp:revision>9</cp:revision>
  <dcterms:created xsi:type="dcterms:W3CDTF">2018-11-25T15:57:00Z</dcterms:created>
  <dcterms:modified xsi:type="dcterms:W3CDTF">2018-11-28T13:51:00Z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